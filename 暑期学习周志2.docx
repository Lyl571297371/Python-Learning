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暑期学习周志（6.27-7.3）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学习内容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1、《Python编程从入门到实践》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第4章：操作列表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遍历整个列表,for循环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创建数值列表list(range(x,y))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切片（处理列表的部分元素）和复制列表（使用切片和不使用切片进行复制列表的两种情况）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元组（不可变的列表）</w:t>
      </w:r>
    </w:p>
    <w:p>
      <w:pPr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附录：4.1-4.10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第5章：if语句</w:t>
      </w:r>
    </w:p>
    <w:p>
      <w:pPr>
        <w:numPr>
          <w:ilvl w:val="0"/>
          <w:numId w:val="3"/>
        </w:numPr>
        <w:tabs>
          <w:tab w:val="clear" w:pos="312"/>
        </w:tabs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条件测试（‘==’检查相等‘！=’检查不等）</w:t>
      </w:r>
    </w:p>
    <w:p>
      <w:pPr>
        <w:numPr>
          <w:ilvl w:val="0"/>
          <w:numId w:val="3"/>
        </w:numPr>
        <w:tabs>
          <w:tab w:val="clear" w:pos="312"/>
        </w:tabs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检查数字（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‘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&gt;=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’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、‘&lt;=’、‘&lt;’、‘&gt;’、‘=’）</w:t>
      </w:r>
    </w:p>
    <w:p>
      <w:pPr>
        <w:numPr>
          <w:ilvl w:val="0"/>
          <w:numId w:val="3"/>
        </w:numPr>
        <w:tabs>
          <w:tab w:val="clear" w:pos="312"/>
        </w:tabs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检查多个条件</w:t>
      </w:r>
    </w:p>
    <w:p>
      <w:pPr>
        <w:numPr>
          <w:numId w:val="0"/>
        </w:numPr>
        <w:ind w:left="80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And:要每个测试都通过，表达式才为True</w:t>
      </w:r>
    </w:p>
    <w:p>
      <w:pPr>
        <w:numPr>
          <w:numId w:val="0"/>
        </w:numPr>
        <w:ind w:left="80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Or：至少有一个测试通过，表达式变为True</w:t>
      </w:r>
    </w:p>
    <w:p>
      <w:pPr>
        <w:numPr>
          <w:ilvl w:val="0"/>
          <w:numId w:val="3"/>
        </w:numPr>
        <w:tabs>
          <w:tab w:val="clear" w:pos="312"/>
        </w:tabs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检查特定值是否包含在列表中（in、not in）</w:t>
      </w:r>
    </w:p>
    <w:p>
      <w:pPr>
        <w:numPr>
          <w:ilvl w:val="0"/>
          <w:numId w:val="3"/>
        </w:numPr>
        <w:tabs>
          <w:tab w:val="clear" w:pos="312"/>
        </w:tabs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If语句的几种结构（if、if-else、if-elif-else、if-elif）</w:t>
      </w:r>
    </w:p>
    <w:p>
      <w:pPr>
        <w:numPr>
          <w:ilvl w:val="0"/>
          <w:numId w:val="3"/>
        </w:numPr>
        <w:tabs>
          <w:tab w:val="clear" w:pos="312"/>
        </w:tabs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If语句处理列表</w:t>
      </w:r>
    </w:p>
    <w:p>
      <w:pPr>
        <w:numPr>
          <w:numId w:val="0"/>
        </w:numPr>
        <w:ind w:left="80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附录：5.0-5.13</w:t>
      </w:r>
    </w:p>
    <w:p>
      <w:pPr>
        <w:numPr>
          <w:ilvl w:val="0"/>
          <w:numId w:val="0"/>
        </w:numPr>
        <w:ind w:firstLine="643" w:firstLineChars="20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第6章：字典</w:t>
      </w:r>
    </w:p>
    <w:p>
      <w:pPr>
        <w:numPr>
          <w:ilvl w:val="0"/>
          <w:numId w:val="4"/>
        </w:numPr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{}表示字典，内容是键-值对</w:t>
      </w:r>
    </w:p>
    <w:p>
      <w:pPr>
        <w:numPr>
          <w:ilvl w:val="0"/>
          <w:numId w:val="4"/>
        </w:numPr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字典的访问及使用</w:t>
      </w:r>
    </w:p>
    <w:p>
      <w:pPr>
        <w:numPr>
          <w:ilvl w:val="0"/>
          <w:numId w:val="4"/>
        </w:numPr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字典的键-值对添加、修改和删除</w:t>
      </w:r>
    </w:p>
    <w:p>
      <w:pPr>
        <w:numPr>
          <w:ilvl w:val="0"/>
          <w:numId w:val="4"/>
        </w:numPr>
        <w:ind w:left="800" w:leftChars="0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字典的遍历（遍历所有键-值对，遍历所有键，遍历所有值三种遍历方式）</w:t>
      </w:r>
    </w:p>
    <w:p>
      <w:pPr>
        <w:numPr>
          <w:numId w:val="0"/>
        </w:numPr>
        <w:ind w:left="80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附录：6.1-6.4（还有嵌套没有学习题没有做，所以只有4个）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简单总结</w:t>
      </w:r>
    </w:p>
    <w:p>
      <w:pPr>
        <w:numPr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本周依然是对python的基础知识进行学习，学习方式是对着书本敲写示例代码然后添加注释的方式进行学习，注释的内容是自己对其的理解；再次整体浏览一遍示例代码和自己写的注释之后，独立完成课后的习题以便于加深理解和掌握。主要学习了列表的一些操作函数和if语句条件测试的情况，以及字典的基础操作。</w:t>
      </w:r>
    </w:p>
    <w:p>
      <w:pPr>
        <w:numPr>
          <w:numId w:val="0"/>
        </w:numPr>
        <w:ind w:left="80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9E536B"/>
    <w:multiLevelType w:val="singleLevel"/>
    <w:tmpl w:val="FD9E536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abstractNum w:abstractNumId="1">
    <w:nsid w:val="FF17EBA6"/>
    <w:multiLevelType w:val="singleLevel"/>
    <w:tmpl w:val="FF17EBA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abstractNum w:abstractNumId="2">
    <w:nsid w:val="10AA2697"/>
    <w:multiLevelType w:val="singleLevel"/>
    <w:tmpl w:val="10AA2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88F04D1"/>
    <w:multiLevelType w:val="singleLevel"/>
    <w:tmpl w:val="588F04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F3F82"/>
    <w:rsid w:val="41BF3F8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2018-07-03T08:45:00Z</dcterms:created>
  <dc:creator>情</dc:creator>
  <cp:lastModifiedBy>情</cp:lastModifiedBy>
  <dcterms:modified xsi:type="dcterms:W3CDTF">2018-07-03T09:16:53Z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